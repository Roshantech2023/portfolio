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2224178FC9D447239A3D1236AA7008CD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1575"/>
            <w:gridCol w:w="222"/>
          </w:tblGrid>
          <w:tr w:rsidR="00154C40" w14:paraId="07D498C8" w14:textId="77777777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14:paraId="45572472" w14:textId="70CC3317" w:rsidR="00154C40" w:rsidRDefault="00DF57F0" w:rsidP="00E079E6">
                <w:pPr>
                  <w:pStyle w:val="PersonalName"/>
                </w:pPr>
                <w:r>
                  <w:rPr>
                    <w:rFonts w:asciiTheme="minorHAnsi" w:eastAsiaTheme="minorEastAsia" w:hAnsiTheme="minorHAnsi" w:cstheme="minorBidi"/>
                    <w:b w:val="0"/>
                    <w:bCs/>
                    <w:caps w:val="0"/>
                    <w:color w:val="auto"/>
                    <w:kern w:val="0"/>
                    <w:sz w:val="21"/>
                    <w:szCs w:val="22"/>
                    <w14:ligatures w14:val="none"/>
                    <w14:numForm w14:val="default"/>
                  </w:rPr>
                  <w:t xml:space="preserve">                                                                           </w:t>
                </w: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DD902AFD89914B20A02E3486EC75A38F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>
                      <w:rPr>
                        <w:b w:val="0"/>
                        <w:bCs/>
                      </w:rPr>
                      <w:t>ANUROSHAN b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14:paraId="3B1DF88A" w14:textId="77777777" w:rsidR="00154C40" w:rsidRDefault="00154C40">
                <w:pPr>
                  <w:pStyle w:val="NoSpacing"/>
                  <w:ind w:left="71" w:hanging="71"/>
                  <w:jc w:val="right"/>
                </w:pPr>
              </w:p>
            </w:tc>
          </w:tr>
          <w:tr w:rsidR="00154C40" w14:paraId="63EBD000" w14:textId="77777777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14:paraId="01F5F18C" w14:textId="1A412DA9" w:rsidR="00154C40" w:rsidRDefault="00000000" w:rsidP="00E834C4">
                <w:pPr>
                  <w:pStyle w:val="NoSpacing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b/>
                      <w:caps/>
                      <w:color w:val="F2F2F2" w:themeColor="background1" w:themeShade="F2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491930E2B9754D03BAE9AB4016AF7E33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Content>
                    <w:r w:rsidR="00E834C4" w:rsidRPr="007723CE">
                      <w:rPr>
                        <w:b/>
                        <w:caps/>
                        <w:color w:val="F2F2F2" w:themeColor="background1" w:themeShade="F2"/>
                        <w:sz w:val="18"/>
                        <w:szCs w:val="18"/>
                      </w:rPr>
                      <w:t xml:space="preserve">                                                                            </w:t>
                    </w:r>
                    <w:r w:rsidR="007723CE" w:rsidRPr="007723CE">
                      <w:rPr>
                        <w:b/>
                        <w:caps/>
                        <w:color w:val="F2F2F2" w:themeColor="background1" w:themeShade="F2"/>
                        <w:sz w:val="18"/>
                        <w:szCs w:val="18"/>
                      </w:rPr>
                      <w:t xml:space="preserve">  location:</w:t>
                    </w:r>
                    <w:r w:rsidR="007723CE">
                      <w:rPr>
                        <w:b/>
                        <w:caps/>
                        <w:color w:val="F2F2F2" w:themeColor="background1" w:themeShade="F2"/>
                        <w:sz w:val="18"/>
                        <w:szCs w:val="18"/>
                      </w:rPr>
                      <w:t xml:space="preserve"> </w:t>
                    </w:r>
                    <w:r w:rsidR="007723CE" w:rsidRPr="007723CE">
                      <w:rPr>
                        <w:b/>
                        <w:caps/>
                        <w:color w:val="F2F2F2" w:themeColor="background1" w:themeShade="F2"/>
                        <w:sz w:val="18"/>
                        <w:szCs w:val="18"/>
                      </w:rPr>
                      <w:t>Banglore, Karnataka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14:paraId="534046E0" w14:textId="77777777" w:rsidR="00154C40" w:rsidRDefault="00154C40">
                <w:pPr>
                  <w:pStyle w:val="NoSpacing"/>
                </w:pPr>
              </w:p>
            </w:tc>
          </w:tr>
          <w:tr w:rsidR="00154C40" w14:paraId="5096E52B" w14:textId="77777777" w:rsidTr="00D959B5">
            <w:trPr>
              <w:trHeight w:val="323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68976B8F" w14:textId="0723D2A1" w:rsidR="00154C40" w:rsidRDefault="00000000" w:rsidP="00D959B5">
                <w:pPr>
                  <w:pStyle w:val="NoSpacing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b/>
                      <w:color w:val="47534C" w:themeColor="accent1" w:themeShade="80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9891F940CD514678834782FAF1240338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Content>
                    <w:r w:rsidR="00D959B5">
                      <w:rPr>
                        <w:b/>
                        <w:color w:val="47534C" w:themeColor="accent1" w:themeShade="80"/>
                        <w:sz w:val="18"/>
                        <w:szCs w:val="18"/>
                      </w:rPr>
                      <w:t xml:space="preserve">                                     </w:t>
                    </w:r>
                    <w:r w:rsidR="00E834C4">
                      <w:rPr>
                        <w:b/>
                        <w:color w:val="47534C" w:themeColor="accent1" w:themeShade="80"/>
                        <w:sz w:val="18"/>
                        <w:szCs w:val="18"/>
                      </w:rPr>
                      <w:t xml:space="preserve">    </w:t>
                    </w:r>
                    <w:r w:rsidR="009573A7">
                      <w:rPr>
                        <w:b/>
                        <w:color w:val="47534C" w:themeColor="accent1" w:themeShade="80"/>
                        <w:sz w:val="18"/>
                        <w:szCs w:val="18"/>
                      </w:rPr>
                      <w:t>Mobile:</w:t>
                    </w:r>
                    <w:r w:rsidR="006151F5" w:rsidRPr="006151F5">
                      <w:rPr>
                        <w:b/>
                        <w:color w:val="47534C" w:themeColor="accent1" w:themeShade="80"/>
                        <w:sz w:val="18"/>
                        <w:szCs w:val="18"/>
                      </w:rPr>
                      <w:t>9150149825</w:t>
                    </w:r>
                  </w:sdtContent>
                </w:sdt>
                <w:r w:rsidR="006151F5">
                  <w:rPr>
                    <w:color w:val="93A299" w:themeColor="accent1"/>
                    <w:sz w:val="18"/>
                    <w:szCs w:val="18"/>
                  </w:rPr>
                  <w:t xml:space="preserve">   </w:t>
                </w:r>
                <w:r w:rsidR="00E834C4">
                  <w:rPr>
                    <w:color w:val="93A299" w:themeColor="accent1"/>
                    <w:sz w:val="18"/>
                    <w:szCs w:val="18"/>
                  </w:rPr>
                  <w:t xml:space="preserve"> </w:t>
                </w:r>
                <w:r w:rsidR="0087728A">
                  <w:rPr>
                    <w:color w:val="93A299" w:themeColor="accent1"/>
                    <w:sz w:val="18"/>
                    <w:szCs w:val="18"/>
                  </w:rPr>
                  <w:t xml:space="preserve">                                           </w:t>
                </w:r>
                <w:r w:rsidR="006151F5" w:rsidRPr="006151F5">
                  <w:rPr>
                    <w:b/>
                    <w:color w:val="47534C" w:themeColor="accent1" w:themeShade="80"/>
                    <w:sz w:val="18"/>
                    <w:szCs w:val="18"/>
                  </w:rPr>
                  <w:t>Email:anuroshan886@gmail.com</w:t>
                </w:r>
                <w:r w:rsidR="009573A7">
                  <w:rPr>
                    <w:b/>
                    <w:color w:val="47534C" w:themeColor="accent1" w:themeShade="80"/>
                    <w:sz w:val="18"/>
                    <w:szCs w:val="18"/>
                  </w:rPr>
                  <w:t xml:space="preserve">   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4064BCE" w14:textId="77777777" w:rsidR="00154C40" w:rsidRDefault="00154C40">
                <w:pPr>
                  <w:pStyle w:val="NoSpacing"/>
                </w:pPr>
              </w:p>
            </w:tc>
          </w:tr>
        </w:tbl>
        <w:p w14:paraId="47E27976" w14:textId="6AF67BFE" w:rsidR="00D959B5" w:rsidRDefault="0087728A" w:rsidP="00D959B5">
          <w:pPr>
            <w:rPr>
              <w:rFonts w:eastAsiaTheme="minorEastAsia"/>
              <w:b/>
              <w:bCs/>
            </w:rPr>
          </w:pPr>
          <w:r>
            <w:rPr>
              <w:rFonts w:eastAsiaTheme="minorEastAsia"/>
              <w:b/>
              <w:bCs/>
            </w:rPr>
            <w:t xml:space="preserve">                               </w:t>
          </w:r>
          <w:r>
            <w:rPr>
              <w:b/>
              <w:color w:val="47534C" w:themeColor="accent1" w:themeShade="80"/>
              <w:sz w:val="18"/>
              <w:szCs w:val="18"/>
            </w:rPr>
            <w:t>GitHub</w:t>
          </w:r>
          <w:hyperlink r:id="rId10" w:history="1">
            <w:r w:rsidRPr="0087728A">
              <w:rPr>
                <w:rStyle w:val="Hyperlink"/>
                <w:b/>
                <w:color w:val="00B0F0"/>
                <w:sz w:val="18"/>
                <w:szCs w:val="18"/>
              </w:rPr>
              <w:t>Roshantech2023</w:t>
            </w:r>
          </w:hyperlink>
          <w:r>
            <w:rPr>
              <w:b/>
              <w:color w:val="47534C" w:themeColor="accent1" w:themeShade="80"/>
              <w:sz w:val="18"/>
              <w:szCs w:val="18"/>
            </w:rPr>
            <w:t xml:space="preserve">                                         LinkedIn: </w:t>
          </w:r>
          <w:hyperlink r:id="rId11" w:history="1">
            <w:r w:rsidRPr="005648A9">
              <w:rPr>
                <w:rStyle w:val="Hyperlink"/>
                <w:b/>
                <w:color w:val="00B0F0"/>
                <w:sz w:val="18"/>
                <w:szCs w:val="18"/>
              </w:rPr>
              <w:t>Anuroshan Developer</w:t>
            </w:r>
          </w:hyperlink>
        </w:p>
      </w:sdtContent>
    </w:sdt>
    <w:p w14:paraId="6823E734" w14:textId="0AA50E5B" w:rsidR="00D22753" w:rsidRDefault="00D22753" w:rsidP="00AB21D4">
      <w:pPr>
        <w:rPr>
          <w:b/>
          <w:bCs/>
          <w:lang w:val="en"/>
        </w:rPr>
      </w:pPr>
      <w:r>
        <w:rPr>
          <w:b/>
          <w:bCs/>
        </w:rPr>
        <w:t xml:space="preserve">  </w:t>
      </w:r>
      <w:r w:rsidR="007171A1">
        <w:rPr>
          <w:b/>
          <w:bCs/>
        </w:rPr>
        <w:t xml:space="preserve">    </w:t>
      </w:r>
      <w:r w:rsidR="00AB21D4" w:rsidRPr="005648A9">
        <w:rPr>
          <w:b/>
          <w:bCs/>
        </w:rPr>
        <w:t>Profile Summary:</w:t>
      </w:r>
    </w:p>
    <w:p w14:paraId="2B981835" w14:textId="67956A6C" w:rsidR="005F5737" w:rsidRPr="00D22753" w:rsidRDefault="00D22753" w:rsidP="00AB21D4">
      <w:pPr>
        <w:rPr>
          <w:b/>
          <w:bCs/>
          <w:lang w:val="en"/>
        </w:rPr>
      </w:pPr>
      <w:r>
        <w:rPr>
          <w:b/>
          <w:bCs/>
          <w:lang w:val="en"/>
        </w:rPr>
        <w:t xml:space="preserve">           </w:t>
      </w:r>
      <w:r w:rsidR="007171A1">
        <w:rPr>
          <w:rStyle w:val="hgkelc"/>
          <w:lang w:val="en"/>
        </w:rPr>
        <w:t>IT supporter  with BCA Degree graduate.</w:t>
      </w:r>
      <w:r w:rsidR="007171A1" w:rsidRPr="007171A1">
        <w:rPr>
          <w:rStyle w:val="hgkelc"/>
          <w:lang w:val="en"/>
        </w:rPr>
        <w:t xml:space="preserve"> eager to apply knowledge and skills to </w:t>
      </w:r>
      <w:r w:rsidR="007171A1">
        <w:rPr>
          <w:rStyle w:val="hgkelc"/>
          <w:lang w:val="en"/>
        </w:rPr>
        <w:t xml:space="preserve">Full Stack Development.    Strong </w:t>
      </w:r>
      <w:r w:rsidR="00F71FFA">
        <w:rPr>
          <w:rStyle w:val="hgkelc"/>
          <w:lang w:val="en"/>
        </w:rPr>
        <w:t>knowledge</w:t>
      </w:r>
      <w:r w:rsidR="007171A1">
        <w:rPr>
          <w:rStyle w:val="hgkelc"/>
          <w:lang w:val="en"/>
        </w:rPr>
        <w:t xml:space="preserve"> in HTML,CSS ,JavaScript ,React JS, Python, SQL and NoSQL eager to learn </w:t>
      </w:r>
      <w:r w:rsidR="00F71FFA">
        <w:rPr>
          <w:rStyle w:val="hgkelc"/>
          <w:lang w:val="en"/>
        </w:rPr>
        <w:t xml:space="preserve">other technologies </w:t>
      </w:r>
      <w:r w:rsidR="007171A1">
        <w:rPr>
          <w:rStyle w:val="hgkelc"/>
          <w:lang w:val="en"/>
        </w:rPr>
        <w:t>and grow. Motivated and hardworking individual with a passion for Full Stack Development seeks hands-on experience with a team of professionals.</w:t>
      </w:r>
    </w:p>
    <w:p w14:paraId="40EDBE46" w14:textId="75E13B3F" w:rsidR="00154C40" w:rsidRDefault="00D22753">
      <w:pPr>
        <w:pStyle w:val="SectionHeading"/>
      </w:pPr>
      <w:r>
        <w:t xml:space="preserve"> </w:t>
      </w:r>
      <w:r w:rsidR="007171A1">
        <w:t xml:space="preserve">    </w:t>
      </w:r>
      <w:r w:rsidR="009573A7">
        <w:t>Projects:</w:t>
      </w:r>
    </w:p>
    <w:p w14:paraId="11847343" w14:textId="004AF83B" w:rsidR="009573A7" w:rsidRDefault="009573A7" w:rsidP="009573A7">
      <w:pPr>
        <w:rPr>
          <w:b/>
          <w:bCs/>
        </w:rPr>
      </w:pPr>
      <w:r>
        <w:t xml:space="preserve">           </w:t>
      </w:r>
      <w:r w:rsidRPr="009573A7">
        <w:rPr>
          <w:b/>
          <w:bCs/>
        </w:rPr>
        <w:t>Movie Landing Webpage</w:t>
      </w:r>
      <w:r>
        <w:rPr>
          <w:b/>
          <w:bCs/>
        </w:rPr>
        <w:t>:</w:t>
      </w:r>
      <w:r w:rsidR="005648A9">
        <w:rPr>
          <w:b/>
          <w:bCs/>
        </w:rPr>
        <w:t xml:space="preserve"> </w:t>
      </w:r>
      <w:hyperlink r:id="rId12" w:history="1">
        <w:r w:rsidR="005648A9" w:rsidRPr="005648A9">
          <w:rPr>
            <w:rStyle w:val="Hyperlink"/>
            <w:b/>
            <w:bCs/>
            <w:color w:val="00B0F0"/>
          </w:rPr>
          <w:t>View</w:t>
        </w:r>
      </w:hyperlink>
    </w:p>
    <w:p w14:paraId="58C544E7" w14:textId="04356274" w:rsidR="009573A7" w:rsidRPr="00524FDC" w:rsidRDefault="009573A7" w:rsidP="00524FDC">
      <w:pPr>
        <w:pStyle w:val="ListParagraph"/>
        <w:numPr>
          <w:ilvl w:val="0"/>
          <w:numId w:val="36"/>
        </w:numPr>
      </w:pPr>
      <w:r w:rsidRPr="00524FDC">
        <w:t xml:space="preserve">Movie </w:t>
      </w:r>
      <w:r w:rsidR="00524FDC" w:rsidRPr="00524FDC">
        <w:t>L</w:t>
      </w:r>
      <w:r w:rsidRPr="00524FDC">
        <w:t xml:space="preserve">anding </w:t>
      </w:r>
      <w:r w:rsidR="00524FDC" w:rsidRPr="00524FDC">
        <w:t>W</w:t>
      </w:r>
      <w:r w:rsidRPr="00524FDC">
        <w:t xml:space="preserve">eb </w:t>
      </w:r>
      <w:r w:rsidR="00524FDC" w:rsidRPr="00524FDC">
        <w:t>P</w:t>
      </w:r>
      <w:r w:rsidRPr="00524FDC">
        <w:t xml:space="preserve">age </w:t>
      </w:r>
      <w:r w:rsidR="00524FDC" w:rsidRPr="00524FDC">
        <w:t>C</w:t>
      </w:r>
      <w:r w:rsidRPr="00524FDC">
        <w:t>reated.</w:t>
      </w:r>
      <w:r w:rsidR="00524FDC" w:rsidRPr="00524FDC">
        <w:t xml:space="preserve"> using </w:t>
      </w:r>
      <w:r w:rsidR="00524FDC" w:rsidRPr="00524FDC">
        <w:rPr>
          <w:b/>
          <w:bCs/>
        </w:rPr>
        <w:t>HTML ,CSS ,JavaScript.</w:t>
      </w:r>
    </w:p>
    <w:p w14:paraId="2E22B36E" w14:textId="09E08E2B" w:rsidR="009573A7" w:rsidRPr="00524FDC" w:rsidRDefault="009573A7" w:rsidP="00524FDC">
      <w:pPr>
        <w:pStyle w:val="ListParagraph"/>
        <w:numPr>
          <w:ilvl w:val="0"/>
          <w:numId w:val="36"/>
        </w:numPr>
      </w:pPr>
      <w:r w:rsidRPr="00524FDC">
        <w:t>I have added attractive design and effects for this Web page.</w:t>
      </w:r>
    </w:p>
    <w:p w14:paraId="464F0CBE" w14:textId="2835D3EA" w:rsidR="009573A7" w:rsidRPr="00524FDC" w:rsidRDefault="009573A7" w:rsidP="00524FDC">
      <w:pPr>
        <w:pStyle w:val="ListParagraph"/>
        <w:numPr>
          <w:ilvl w:val="0"/>
          <w:numId w:val="36"/>
        </w:numPr>
      </w:pPr>
      <w:r w:rsidRPr="00524FDC">
        <w:t>100% responsive Web page which is suitable for all devices.</w:t>
      </w:r>
    </w:p>
    <w:p w14:paraId="6CE49175" w14:textId="4D8DC4A8" w:rsidR="00524FDC" w:rsidRPr="00524FDC" w:rsidRDefault="00524FDC" w:rsidP="00524FDC">
      <w:pPr>
        <w:pStyle w:val="ListParagraph"/>
        <w:numPr>
          <w:ilvl w:val="0"/>
          <w:numId w:val="36"/>
        </w:numPr>
      </w:pPr>
      <w:r w:rsidRPr="00524FDC">
        <w:t xml:space="preserve">Technology Used: </w:t>
      </w:r>
      <w:r w:rsidRPr="00524FDC">
        <w:rPr>
          <w:b/>
          <w:bCs/>
        </w:rPr>
        <w:t>HTML ,CSS ,JavaScript</w:t>
      </w:r>
      <w:r w:rsidRPr="00524FDC">
        <w:t>.</w:t>
      </w:r>
    </w:p>
    <w:p w14:paraId="714E6C85" w14:textId="7375F403" w:rsidR="00524FDC" w:rsidRPr="0087728A" w:rsidRDefault="00FD62E1" w:rsidP="0087728A">
      <w:pPr>
        <w:rPr>
          <w:b/>
          <w:bCs/>
        </w:rPr>
      </w:pPr>
      <w:r>
        <w:rPr>
          <w:rFonts w:asciiTheme="majorHAnsi" w:hAnsiTheme="majorHAnsi"/>
        </w:rPr>
        <w:t xml:space="preserve">   </w:t>
      </w:r>
      <w:r w:rsidR="00726657"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 xml:space="preserve">    </w:t>
      </w:r>
      <w:r w:rsidRPr="0087728A">
        <w:rPr>
          <w:rFonts w:asciiTheme="majorHAnsi" w:hAnsiTheme="majorHAnsi"/>
          <w:b/>
          <w:bCs/>
        </w:rPr>
        <w:t xml:space="preserve"> </w:t>
      </w:r>
      <w:r w:rsidR="00524FDC" w:rsidRPr="0087728A">
        <w:rPr>
          <w:b/>
          <w:bCs/>
        </w:rPr>
        <w:t>Todo List App:</w:t>
      </w:r>
      <w:r w:rsidR="00EE40AB">
        <w:rPr>
          <w:b/>
          <w:bCs/>
        </w:rPr>
        <w:t xml:space="preserve"> </w:t>
      </w:r>
      <w:hyperlink r:id="rId13" w:history="1">
        <w:proofErr w:type="spellStart"/>
        <w:r w:rsidR="00EE40AB" w:rsidRPr="00EE40AB">
          <w:rPr>
            <w:rStyle w:val="Hyperlink"/>
            <w:b/>
            <w:bCs/>
            <w:color w:val="00B0F0"/>
          </w:rPr>
          <w:t>ViewOnGitHUB</w:t>
        </w:r>
        <w:proofErr w:type="spellEnd"/>
      </w:hyperlink>
    </w:p>
    <w:p w14:paraId="0DD644BD" w14:textId="4A979F22" w:rsidR="00524FDC" w:rsidRDefault="00524FDC" w:rsidP="00524FDC">
      <w:pPr>
        <w:pStyle w:val="ListParagraph"/>
        <w:numPr>
          <w:ilvl w:val="0"/>
          <w:numId w:val="35"/>
        </w:numPr>
      </w:pPr>
      <w:r>
        <w:t xml:space="preserve">Todo list App created using </w:t>
      </w:r>
      <w:r w:rsidRPr="00524FDC">
        <w:rPr>
          <w:b/>
          <w:bCs/>
        </w:rPr>
        <w:t>ReactJS</w:t>
      </w:r>
    </w:p>
    <w:p w14:paraId="3AE30245" w14:textId="457636C6" w:rsidR="00524FDC" w:rsidRDefault="00524FDC" w:rsidP="00524FDC">
      <w:pPr>
        <w:pStyle w:val="ListParagraph"/>
        <w:numPr>
          <w:ilvl w:val="0"/>
          <w:numId w:val="35"/>
        </w:numPr>
      </w:pPr>
      <w:r>
        <w:t>This is used to Add daily task and Activities.</w:t>
      </w:r>
    </w:p>
    <w:p w14:paraId="60F2664B" w14:textId="77C9864C" w:rsidR="00524FDC" w:rsidRDefault="00524FDC" w:rsidP="00524FDC">
      <w:pPr>
        <w:pStyle w:val="ListParagraph"/>
        <w:numPr>
          <w:ilvl w:val="0"/>
          <w:numId w:val="35"/>
        </w:numPr>
      </w:pPr>
      <w:r>
        <w:t>I have added Edit and Delete Button With exact Functions for that.</w:t>
      </w:r>
    </w:p>
    <w:p w14:paraId="14989E0C" w14:textId="517CE684" w:rsidR="00524FDC" w:rsidRPr="00524FDC" w:rsidRDefault="00524FDC" w:rsidP="00524FDC">
      <w:pPr>
        <w:pStyle w:val="ListParagraph"/>
        <w:numPr>
          <w:ilvl w:val="0"/>
          <w:numId w:val="35"/>
        </w:numPr>
      </w:pPr>
      <w:r>
        <w:t>Technology Used :</w:t>
      </w:r>
      <w:r w:rsidRPr="00524FDC">
        <w:rPr>
          <w:b/>
          <w:bCs/>
        </w:rPr>
        <w:t>ReactJS</w:t>
      </w:r>
    </w:p>
    <w:p w14:paraId="79018A8B" w14:textId="460AC242" w:rsidR="001F7A61" w:rsidRPr="001F7A61" w:rsidRDefault="00F70540" w:rsidP="00726657">
      <w:pPr>
        <w:pStyle w:val="SectionHeading"/>
      </w:pPr>
      <w:r>
        <w:t xml:space="preserve">  </w:t>
      </w:r>
      <w:r w:rsidR="00726657">
        <w:t xml:space="preserve">  </w:t>
      </w:r>
      <w:r w:rsidR="007171A1">
        <w:t xml:space="preserve"> </w:t>
      </w:r>
      <w:r w:rsidR="00524FDC">
        <w:t>Key Skills</w:t>
      </w:r>
      <w:r w:rsidR="002E256D">
        <w:t>:</w:t>
      </w:r>
    </w:p>
    <w:p w14:paraId="4736EE8E" w14:textId="4761EA3A" w:rsidR="007723CE" w:rsidRDefault="00524FDC" w:rsidP="00524FDC">
      <w:r>
        <w:t xml:space="preserve">          </w:t>
      </w:r>
      <w:r w:rsidR="002E256D">
        <w:t xml:space="preserve">     </w:t>
      </w:r>
      <w:r w:rsidR="007723CE">
        <w:t xml:space="preserve">         </w:t>
      </w:r>
      <w:r w:rsidR="002E256D" w:rsidRPr="002E256D">
        <w:rPr>
          <w:b/>
          <w:bCs/>
        </w:rPr>
        <w:t>Front End</w:t>
      </w:r>
      <w:r w:rsidR="002E256D">
        <w:t xml:space="preserve">: </w:t>
      </w:r>
      <w:r w:rsidR="001E217A">
        <w:t xml:space="preserve">         </w:t>
      </w:r>
      <w:r w:rsidR="002E256D">
        <w:t xml:space="preserve">HTML ,CSS, JavaScript(DOM ,JSON , ES5 ,ES6 ,Async ) </w:t>
      </w:r>
      <w:r w:rsidR="00BA2BB0">
        <w:t xml:space="preserve"> </w:t>
      </w:r>
      <w:r w:rsidR="002E256D">
        <w:t>ReactJS ,Bootstrap(Basic)</w:t>
      </w:r>
      <w:r w:rsidR="00BA2BB0">
        <w:t xml:space="preserve"> </w:t>
      </w:r>
    </w:p>
    <w:p w14:paraId="203D1865" w14:textId="5425D8B0" w:rsidR="002E256D" w:rsidRDefault="007723CE" w:rsidP="00524FDC">
      <w:r>
        <w:t xml:space="preserve">                                         </w:t>
      </w:r>
      <w:r w:rsidR="001E217A">
        <w:t xml:space="preserve">         </w:t>
      </w:r>
      <w:r>
        <w:t xml:space="preserve"> Responsive Web Design ,Angular(Basic)</w:t>
      </w:r>
      <w:r w:rsidR="00BA2BB0">
        <w:t xml:space="preserve"> </w:t>
      </w:r>
      <w:r>
        <w:t xml:space="preserve">                 </w:t>
      </w:r>
    </w:p>
    <w:p w14:paraId="45812A00" w14:textId="75B733BD" w:rsidR="00BA2BB0" w:rsidRPr="00BA2BB0" w:rsidRDefault="002E256D" w:rsidP="00524FDC">
      <w:r>
        <w:t xml:space="preserve">               </w:t>
      </w:r>
      <w:r w:rsidR="007723CE">
        <w:t xml:space="preserve">         </w:t>
      </w:r>
      <w:r w:rsidR="00BA2BB0" w:rsidRPr="00BA2BB0">
        <w:rPr>
          <w:b/>
          <w:bCs/>
        </w:rPr>
        <w:t>Back-end:</w:t>
      </w:r>
      <w:r w:rsidR="00BA2BB0">
        <w:rPr>
          <w:b/>
          <w:bCs/>
        </w:rPr>
        <w:t xml:space="preserve"> </w:t>
      </w:r>
      <w:r w:rsidR="001E217A">
        <w:rPr>
          <w:b/>
          <w:bCs/>
        </w:rPr>
        <w:t xml:space="preserve">        </w:t>
      </w:r>
      <w:r w:rsidR="00BA2BB0" w:rsidRPr="00BA2BB0">
        <w:t xml:space="preserve">Python </w:t>
      </w:r>
      <w:r w:rsidR="007723CE">
        <w:t>,</w:t>
      </w:r>
      <w:r w:rsidR="007723CE" w:rsidRPr="00BA2BB0">
        <w:t xml:space="preserve"> NodeJS</w:t>
      </w:r>
      <w:r w:rsidR="00BA2BB0" w:rsidRPr="00BA2BB0">
        <w:t xml:space="preserve"> ,</w:t>
      </w:r>
      <w:proofErr w:type="spellStart"/>
      <w:r w:rsidR="00BA2BB0" w:rsidRPr="00BA2BB0">
        <w:t>ExpressJS</w:t>
      </w:r>
      <w:proofErr w:type="spellEnd"/>
      <w:r w:rsidR="00BA2BB0" w:rsidRPr="00BA2BB0">
        <w:t xml:space="preserve"> ,Golang(basic) ,Java(Basic) ,OOPS Concepts ,</w:t>
      </w:r>
    </w:p>
    <w:p w14:paraId="7339B2F8" w14:textId="559FFCEF" w:rsidR="00BA2BB0" w:rsidRDefault="00BA2BB0" w:rsidP="00524FDC">
      <w:r w:rsidRPr="00BA2BB0">
        <w:t xml:space="preserve">                                 </w:t>
      </w:r>
      <w:r w:rsidR="007723CE">
        <w:t xml:space="preserve">          </w:t>
      </w:r>
      <w:r w:rsidR="001E217A">
        <w:t xml:space="preserve">        </w:t>
      </w:r>
      <w:r w:rsidRPr="00BA2BB0">
        <w:t>C , C++ ,PHP.</w:t>
      </w:r>
    </w:p>
    <w:p w14:paraId="62BDD7DA" w14:textId="786A7C23" w:rsidR="001F7A61" w:rsidRDefault="00BA2BB0" w:rsidP="00524FDC">
      <w:r>
        <w:t xml:space="preserve">              </w:t>
      </w:r>
      <w:r w:rsidR="007723CE">
        <w:t xml:space="preserve">       </w:t>
      </w:r>
      <w:r w:rsidR="001E217A">
        <w:t xml:space="preserve">   </w:t>
      </w:r>
      <w:r w:rsidRPr="00BA2BB0">
        <w:rPr>
          <w:b/>
          <w:bCs/>
        </w:rPr>
        <w:t>Database</w:t>
      </w:r>
      <w:r>
        <w:t>:</w:t>
      </w:r>
      <w:r w:rsidR="001E217A">
        <w:t xml:space="preserve">       </w:t>
      </w:r>
      <w:r>
        <w:t xml:space="preserve"> </w:t>
      </w:r>
      <w:r w:rsidR="001E217A">
        <w:t xml:space="preserve"> </w:t>
      </w:r>
      <w:r>
        <w:t>SQL , MySQL ,NoSQL(MongoDB)</w:t>
      </w:r>
      <w:r w:rsidR="001F7A61">
        <w:t>.</w:t>
      </w:r>
    </w:p>
    <w:p w14:paraId="64974453" w14:textId="73D90A41" w:rsidR="002E256D" w:rsidRDefault="001F7A61" w:rsidP="00524FDC">
      <w:r>
        <w:t xml:space="preserve">             </w:t>
      </w:r>
      <w:r w:rsidR="007723CE">
        <w:t xml:space="preserve">        </w:t>
      </w:r>
      <w:r w:rsidRPr="001F7A61">
        <w:rPr>
          <w:b/>
          <w:bCs/>
        </w:rPr>
        <w:t>Version Control</w:t>
      </w:r>
      <w:r>
        <w:rPr>
          <w:b/>
          <w:bCs/>
        </w:rPr>
        <w:t xml:space="preserve">: </w:t>
      </w:r>
      <w:r w:rsidR="001E217A">
        <w:rPr>
          <w:b/>
          <w:bCs/>
        </w:rPr>
        <w:t xml:space="preserve"> </w:t>
      </w:r>
      <w:r w:rsidRPr="001F7A61">
        <w:t>Git/ GitHub</w:t>
      </w:r>
      <w:r>
        <w:t>.</w:t>
      </w:r>
    </w:p>
    <w:p w14:paraId="0B197383" w14:textId="63FEC620" w:rsidR="001F7A61" w:rsidRDefault="001F7A61" w:rsidP="00524FDC">
      <w:r>
        <w:t xml:space="preserve">               </w:t>
      </w:r>
      <w:r w:rsidR="007723CE">
        <w:t xml:space="preserve">         </w:t>
      </w:r>
      <w:r w:rsidRPr="001F7A61">
        <w:rPr>
          <w:b/>
          <w:bCs/>
        </w:rPr>
        <w:t>Other Skills:</w:t>
      </w:r>
      <w:r w:rsidR="001E217A">
        <w:rPr>
          <w:b/>
          <w:bCs/>
        </w:rPr>
        <w:t xml:space="preserve">      </w:t>
      </w:r>
      <w:r>
        <w:rPr>
          <w:b/>
          <w:bCs/>
        </w:rPr>
        <w:t xml:space="preserve"> </w:t>
      </w:r>
      <w:r w:rsidRPr="001F7A61">
        <w:t>Problem solving , Creativity</w:t>
      </w:r>
      <w:r>
        <w:t>.</w:t>
      </w:r>
    </w:p>
    <w:p w14:paraId="07A350BB" w14:textId="77777777" w:rsidR="00726657" w:rsidRPr="001F7A61" w:rsidRDefault="00726657" w:rsidP="00524FDC">
      <w:pPr>
        <w:rPr>
          <w:b/>
          <w:bCs/>
        </w:rPr>
      </w:pPr>
    </w:p>
    <w:p w14:paraId="43B35485" w14:textId="25CB2DA1" w:rsidR="00D61FA0" w:rsidRDefault="00726657" w:rsidP="00D61FA0">
      <w:pPr>
        <w:pStyle w:val="SectionHeading"/>
      </w:pPr>
      <w:r>
        <w:t xml:space="preserve">    </w:t>
      </w:r>
      <w:r w:rsidR="00F70540">
        <w:t xml:space="preserve"> </w:t>
      </w:r>
      <w:r w:rsidR="00621588">
        <w:t>Academic Qualification</w:t>
      </w:r>
    </w:p>
    <w:p w14:paraId="6771F343" w14:textId="77777777" w:rsidR="005655F0" w:rsidRPr="005655F0" w:rsidRDefault="005655F0" w:rsidP="005655F0"/>
    <w:p w14:paraId="51BE5DEA" w14:textId="564C23F6" w:rsidR="00D61FA0" w:rsidRPr="00D03018" w:rsidRDefault="00D61FA0" w:rsidP="00D61FA0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D03018">
        <w:rPr>
          <w:b/>
          <w:sz w:val="24"/>
          <w:szCs w:val="24"/>
        </w:rPr>
        <w:t>BCA</w:t>
      </w:r>
      <w:r w:rsidRPr="00D03018">
        <w:rPr>
          <w:sz w:val="24"/>
          <w:szCs w:val="24"/>
          <w:u w:val="single"/>
        </w:rPr>
        <w:t>(Computer Application</w:t>
      </w:r>
      <w:r w:rsidRPr="00D03018">
        <w:rPr>
          <w:sz w:val="24"/>
          <w:szCs w:val="24"/>
        </w:rPr>
        <w:t xml:space="preserve"> ) at Sree Saraswathi Tyagaraja college , </w:t>
      </w:r>
      <w:r w:rsidR="00726657" w:rsidRPr="00D03018">
        <w:rPr>
          <w:sz w:val="24"/>
          <w:szCs w:val="24"/>
        </w:rPr>
        <w:t>Pollachi</w:t>
      </w:r>
      <w:r w:rsidRPr="00D03018">
        <w:rPr>
          <w:sz w:val="24"/>
          <w:szCs w:val="24"/>
        </w:rPr>
        <w:t xml:space="preserve"> , </w:t>
      </w:r>
      <w:r w:rsidR="00726657" w:rsidRPr="00D03018">
        <w:rPr>
          <w:sz w:val="24"/>
          <w:szCs w:val="24"/>
        </w:rPr>
        <w:t>Tamil Nadu</w:t>
      </w:r>
    </w:p>
    <w:p w14:paraId="0F25AD8E" w14:textId="77777777" w:rsidR="00D61FA0" w:rsidRPr="00E834C4" w:rsidRDefault="00D61FA0" w:rsidP="00E834C4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E834C4">
        <w:rPr>
          <w:sz w:val="24"/>
          <w:szCs w:val="24"/>
        </w:rPr>
        <w:t>Completed :2022</w:t>
      </w:r>
    </w:p>
    <w:p w14:paraId="337FE85E" w14:textId="77777777" w:rsidR="00D61FA0" w:rsidRDefault="00D61FA0" w:rsidP="00E834C4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E834C4">
        <w:rPr>
          <w:sz w:val="24"/>
          <w:szCs w:val="24"/>
        </w:rPr>
        <w:t xml:space="preserve">Percentage :66% </w:t>
      </w:r>
    </w:p>
    <w:p w14:paraId="733E922C" w14:textId="77777777" w:rsidR="00EE71C1" w:rsidRDefault="00EE71C1" w:rsidP="00EE71C1">
      <w:pPr>
        <w:pStyle w:val="ListParagraph"/>
        <w:spacing w:after="0"/>
        <w:ind w:left="3270" w:firstLine="0"/>
        <w:rPr>
          <w:sz w:val="24"/>
          <w:szCs w:val="24"/>
        </w:rPr>
      </w:pPr>
    </w:p>
    <w:p w14:paraId="4D023870" w14:textId="0EBE5353" w:rsidR="00D61FA0" w:rsidRPr="005655F0" w:rsidRDefault="00D61FA0" w:rsidP="005655F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5655F0">
        <w:rPr>
          <w:b/>
          <w:sz w:val="24"/>
          <w:szCs w:val="24"/>
        </w:rPr>
        <w:t>HSC</w:t>
      </w:r>
      <w:r w:rsidRPr="005655F0">
        <w:rPr>
          <w:sz w:val="24"/>
          <w:szCs w:val="24"/>
        </w:rPr>
        <w:t xml:space="preserve"> at Government Higher Secondary School </w:t>
      </w:r>
      <w:proofErr w:type="spellStart"/>
      <w:r w:rsidRPr="005655F0">
        <w:rPr>
          <w:sz w:val="24"/>
          <w:szCs w:val="24"/>
        </w:rPr>
        <w:t>Ramanathapuram</w:t>
      </w:r>
      <w:proofErr w:type="spellEnd"/>
      <w:r w:rsidRPr="005655F0">
        <w:rPr>
          <w:sz w:val="24"/>
          <w:szCs w:val="24"/>
        </w:rPr>
        <w:t xml:space="preserve"> </w:t>
      </w:r>
      <w:r w:rsidR="00726657" w:rsidRPr="005655F0">
        <w:rPr>
          <w:sz w:val="24"/>
          <w:szCs w:val="24"/>
        </w:rPr>
        <w:t xml:space="preserve"> </w:t>
      </w:r>
      <w:r w:rsidRPr="005655F0">
        <w:rPr>
          <w:sz w:val="24"/>
          <w:szCs w:val="24"/>
        </w:rPr>
        <w:t xml:space="preserve"> </w:t>
      </w:r>
      <w:proofErr w:type="spellStart"/>
      <w:r w:rsidRPr="005655F0">
        <w:rPr>
          <w:sz w:val="24"/>
          <w:szCs w:val="24"/>
        </w:rPr>
        <w:t>Mannur</w:t>
      </w:r>
      <w:proofErr w:type="spellEnd"/>
      <w:r w:rsidRPr="005655F0">
        <w:rPr>
          <w:sz w:val="24"/>
          <w:szCs w:val="24"/>
        </w:rPr>
        <w:t xml:space="preserve"> ,</w:t>
      </w:r>
      <w:r w:rsidR="00726657" w:rsidRPr="005655F0">
        <w:rPr>
          <w:sz w:val="24"/>
          <w:szCs w:val="24"/>
        </w:rPr>
        <w:t>Tamil Nadu</w:t>
      </w:r>
    </w:p>
    <w:p w14:paraId="693BF5CE" w14:textId="77777777" w:rsidR="00D61FA0" w:rsidRPr="00E834C4" w:rsidRDefault="00D61FA0" w:rsidP="00E834C4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E834C4">
        <w:rPr>
          <w:sz w:val="24"/>
          <w:szCs w:val="24"/>
        </w:rPr>
        <w:t>Completed :2019</w:t>
      </w:r>
    </w:p>
    <w:p w14:paraId="3C51C6DD" w14:textId="77777777" w:rsidR="00D61FA0" w:rsidRPr="00E834C4" w:rsidRDefault="00D61FA0" w:rsidP="00E834C4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E834C4">
        <w:rPr>
          <w:sz w:val="24"/>
          <w:szCs w:val="24"/>
        </w:rPr>
        <w:t>Percentage :49%</w:t>
      </w:r>
    </w:p>
    <w:p w14:paraId="1E348AB7" w14:textId="77777777" w:rsidR="001F7A61" w:rsidRDefault="001F7A61" w:rsidP="001F7A61">
      <w:pPr>
        <w:spacing w:after="0" w:line="240" w:lineRule="auto"/>
        <w:ind w:left="1440"/>
        <w:rPr>
          <w:sz w:val="24"/>
          <w:szCs w:val="24"/>
        </w:rPr>
      </w:pPr>
    </w:p>
    <w:p w14:paraId="0C974C6B" w14:textId="77777777" w:rsidR="001F7A61" w:rsidRPr="001F7A61" w:rsidRDefault="001F7A61" w:rsidP="001F7A61">
      <w:pPr>
        <w:spacing w:after="0" w:line="240" w:lineRule="auto"/>
        <w:ind w:left="1440"/>
        <w:rPr>
          <w:sz w:val="24"/>
          <w:szCs w:val="24"/>
        </w:rPr>
      </w:pPr>
    </w:p>
    <w:p w14:paraId="2846DCC3" w14:textId="18ABB826" w:rsidR="00D61FA0" w:rsidRPr="00D03018" w:rsidRDefault="00D61FA0" w:rsidP="00D61FA0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D03018">
        <w:rPr>
          <w:b/>
          <w:sz w:val="24"/>
          <w:szCs w:val="24"/>
        </w:rPr>
        <w:t xml:space="preserve">SSLC </w:t>
      </w:r>
      <w:r w:rsidRPr="00D03018">
        <w:rPr>
          <w:sz w:val="24"/>
          <w:szCs w:val="24"/>
        </w:rPr>
        <w:t>at Government Higher Secondary S</w:t>
      </w:r>
      <w:r w:rsidR="00E834C4">
        <w:rPr>
          <w:sz w:val="24"/>
          <w:szCs w:val="24"/>
        </w:rPr>
        <w:t xml:space="preserve">chool </w:t>
      </w:r>
      <w:proofErr w:type="spellStart"/>
      <w:r w:rsidR="00E834C4">
        <w:rPr>
          <w:sz w:val="24"/>
          <w:szCs w:val="24"/>
        </w:rPr>
        <w:t>Ramanathapuram</w:t>
      </w:r>
      <w:proofErr w:type="spellEnd"/>
      <w:r w:rsidR="00E834C4">
        <w:rPr>
          <w:sz w:val="24"/>
          <w:szCs w:val="24"/>
        </w:rPr>
        <w:t xml:space="preserve">    </w:t>
      </w:r>
      <w:proofErr w:type="spellStart"/>
      <w:r w:rsidR="00726657">
        <w:rPr>
          <w:sz w:val="24"/>
          <w:szCs w:val="24"/>
        </w:rPr>
        <w:t>Mannur</w:t>
      </w:r>
      <w:proofErr w:type="spellEnd"/>
      <w:r w:rsidR="00726657">
        <w:rPr>
          <w:sz w:val="24"/>
          <w:szCs w:val="24"/>
        </w:rPr>
        <w:t xml:space="preserve"> , </w:t>
      </w:r>
      <w:r w:rsidR="00726657" w:rsidRPr="00D03018">
        <w:rPr>
          <w:sz w:val="24"/>
          <w:szCs w:val="24"/>
        </w:rPr>
        <w:t>Tamil Nadu</w:t>
      </w:r>
    </w:p>
    <w:p w14:paraId="418FDB76" w14:textId="77777777" w:rsidR="00D61FA0" w:rsidRPr="00E834C4" w:rsidRDefault="00D61FA0" w:rsidP="00E834C4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 w:rsidRPr="00E834C4">
        <w:rPr>
          <w:sz w:val="24"/>
          <w:szCs w:val="24"/>
        </w:rPr>
        <w:t>Completed :2017</w:t>
      </w:r>
    </w:p>
    <w:p w14:paraId="46E327AA" w14:textId="77777777" w:rsidR="00F70540" w:rsidRDefault="00F70540" w:rsidP="00E834C4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834C4">
        <w:rPr>
          <w:sz w:val="24"/>
          <w:szCs w:val="24"/>
        </w:rPr>
        <w:t>Percentage :71.5%</w:t>
      </w:r>
    </w:p>
    <w:p w14:paraId="7FA523A9" w14:textId="77777777" w:rsidR="005655F0" w:rsidRPr="00E834C4" w:rsidRDefault="005655F0" w:rsidP="007171A1">
      <w:pPr>
        <w:pStyle w:val="ListParagraph"/>
        <w:ind w:left="3150" w:firstLine="0"/>
        <w:rPr>
          <w:sz w:val="24"/>
          <w:szCs w:val="24"/>
        </w:rPr>
      </w:pPr>
    </w:p>
    <w:p w14:paraId="137590E2" w14:textId="057E4110" w:rsidR="00F70540" w:rsidRDefault="00621579" w:rsidP="00F70540">
      <w:pPr>
        <w:pStyle w:val="SectionHeading"/>
      </w:pPr>
      <w:r>
        <w:t xml:space="preserve">  </w:t>
      </w:r>
      <w:r w:rsidR="00D959B5">
        <w:t xml:space="preserve"> </w:t>
      </w:r>
      <w:r w:rsidR="00D61FA0" w:rsidRPr="00F70540">
        <w:t>Hobbies</w:t>
      </w:r>
    </w:p>
    <w:p w14:paraId="2043E5B3" w14:textId="5BAAFBFE" w:rsidR="00F70540" w:rsidRPr="00D959B5" w:rsidRDefault="00F70540" w:rsidP="00F70540">
      <w:pPr>
        <w:rPr>
          <w:sz w:val="24"/>
          <w:szCs w:val="24"/>
        </w:rPr>
      </w:pPr>
      <w:r>
        <w:rPr>
          <w:b/>
        </w:rPr>
        <w:t xml:space="preserve">              </w:t>
      </w:r>
      <w:r w:rsidR="00D61FA0">
        <w:t xml:space="preserve">  </w:t>
      </w:r>
      <w:r w:rsidR="00D959B5">
        <w:t xml:space="preserve">   </w:t>
      </w:r>
      <w:r w:rsidR="00D61FA0" w:rsidRPr="00D959B5">
        <w:rPr>
          <w:sz w:val="24"/>
          <w:szCs w:val="24"/>
        </w:rPr>
        <w:t>My hobbies are  listening music</w:t>
      </w:r>
      <w:r w:rsidR="001F7A61">
        <w:rPr>
          <w:sz w:val="24"/>
          <w:szCs w:val="24"/>
        </w:rPr>
        <w:t xml:space="preserve"> , Learning New Things</w:t>
      </w:r>
      <w:r w:rsidR="00D61FA0" w:rsidRPr="00D959B5">
        <w:rPr>
          <w:sz w:val="24"/>
          <w:szCs w:val="24"/>
        </w:rPr>
        <w:t xml:space="preserve"> and </w:t>
      </w:r>
      <w:r w:rsidR="001F7A61">
        <w:rPr>
          <w:sz w:val="24"/>
          <w:szCs w:val="24"/>
        </w:rPr>
        <w:t>Coding</w:t>
      </w:r>
      <w:r w:rsidR="00D61FA0" w:rsidRPr="00D959B5">
        <w:rPr>
          <w:sz w:val="24"/>
          <w:szCs w:val="24"/>
        </w:rPr>
        <w:t>.</w:t>
      </w:r>
    </w:p>
    <w:p w14:paraId="67CFD553" w14:textId="5792B922" w:rsidR="00D61FA0" w:rsidRPr="00F70540" w:rsidRDefault="00621579" w:rsidP="00F70540">
      <w:pPr>
        <w:pStyle w:val="SectionHeading"/>
        <w:rPr>
          <w:szCs w:val="24"/>
        </w:rPr>
      </w:pPr>
      <w:r>
        <w:t xml:space="preserve">  </w:t>
      </w:r>
      <w:r w:rsidR="00D22753">
        <w:t xml:space="preserve"> </w:t>
      </w:r>
      <w:r w:rsidR="00D61FA0">
        <w:t>Communication</w:t>
      </w:r>
      <w:r w:rsidR="00F70540">
        <w:t xml:space="preserve"> language</w:t>
      </w:r>
    </w:p>
    <w:p w14:paraId="2B37AE11" w14:textId="19F20E59" w:rsidR="00D61FA0" w:rsidRPr="00D959B5" w:rsidRDefault="00D61FA0" w:rsidP="00D61FA0">
      <w:pPr>
        <w:rPr>
          <w:sz w:val="24"/>
          <w:szCs w:val="24"/>
        </w:rPr>
      </w:pPr>
      <w:r>
        <w:t xml:space="preserve">                   </w:t>
      </w:r>
      <w:r w:rsidRPr="00D959B5">
        <w:rPr>
          <w:sz w:val="24"/>
          <w:szCs w:val="24"/>
        </w:rPr>
        <w:t>English ,Malayalam ,Tamil</w:t>
      </w:r>
      <w:r w:rsidR="00BA2BB0">
        <w:rPr>
          <w:sz w:val="24"/>
          <w:szCs w:val="24"/>
        </w:rPr>
        <w:t xml:space="preserve"> ,Kannada</w:t>
      </w:r>
      <w:r w:rsidR="00790521" w:rsidRPr="00D959B5">
        <w:rPr>
          <w:sz w:val="24"/>
          <w:szCs w:val="24"/>
        </w:rPr>
        <w:t>.</w:t>
      </w:r>
    </w:p>
    <w:p w14:paraId="1379E163" w14:textId="32D541A4" w:rsidR="00800307" w:rsidRPr="00F70540" w:rsidRDefault="00621579" w:rsidP="00F70540">
      <w:pPr>
        <w:pStyle w:val="SectionHeading"/>
        <w:rPr>
          <w:szCs w:val="24"/>
          <w:lang w:val="en-GB"/>
        </w:rPr>
      </w:pPr>
      <w:r>
        <w:t xml:space="preserve">  </w:t>
      </w:r>
      <w:r w:rsidR="00D22753">
        <w:t xml:space="preserve"> </w:t>
      </w:r>
      <w:r w:rsidR="005E2829">
        <w:rPr>
          <w:lang w:val="en-GB"/>
        </w:rPr>
        <w:t>Declaration</w:t>
      </w:r>
    </w:p>
    <w:p w14:paraId="45C84817" w14:textId="77777777" w:rsidR="005E2829" w:rsidRDefault="005E2829" w:rsidP="00D959B5">
      <w:pPr>
        <w:pStyle w:val="NoSpacing"/>
        <w:rPr>
          <w:rStyle w:val="NoSpacingChar"/>
          <w:sz w:val="24"/>
          <w:szCs w:val="24"/>
        </w:rPr>
      </w:pPr>
      <w:r w:rsidRPr="005E2829">
        <w:rPr>
          <w:rStyle w:val="NoSpacingChar"/>
        </w:rPr>
        <w:t xml:space="preserve">                  </w:t>
      </w:r>
      <w:r w:rsidRPr="00D959B5">
        <w:rPr>
          <w:rStyle w:val="NoSpacingChar"/>
          <w:sz w:val="24"/>
          <w:szCs w:val="24"/>
        </w:rPr>
        <w:t xml:space="preserve"> I hereby declare that all the information given above is true and correct   to the best of </w:t>
      </w:r>
    </w:p>
    <w:p w14:paraId="2F826BE1" w14:textId="38D97EE3" w:rsidR="00D959B5" w:rsidRPr="00D959B5" w:rsidRDefault="00D959B5" w:rsidP="00D959B5">
      <w:pPr>
        <w:pStyle w:val="NoSpacing"/>
        <w:rPr>
          <w:rStyle w:val="NoSpacingChar"/>
          <w:sz w:val="24"/>
          <w:szCs w:val="24"/>
        </w:rPr>
      </w:pPr>
      <w:r>
        <w:rPr>
          <w:rStyle w:val="NoSpacingChar"/>
          <w:sz w:val="24"/>
          <w:szCs w:val="24"/>
        </w:rPr>
        <w:t xml:space="preserve">   </w:t>
      </w:r>
      <w:r w:rsidR="00726657">
        <w:rPr>
          <w:rStyle w:val="NoSpacingChar"/>
          <w:sz w:val="24"/>
          <w:szCs w:val="24"/>
        </w:rPr>
        <w:t xml:space="preserve">   </w:t>
      </w:r>
      <w:r w:rsidRPr="00D959B5">
        <w:rPr>
          <w:rStyle w:val="NoSpacingChar"/>
          <w:sz w:val="24"/>
          <w:szCs w:val="24"/>
        </w:rPr>
        <w:t>my  Knowledge.</w:t>
      </w:r>
    </w:p>
    <w:p w14:paraId="39716231" w14:textId="77777777" w:rsidR="00D959B5" w:rsidRDefault="005E2829" w:rsidP="005E2829">
      <w:pPr>
        <w:pStyle w:val="BodyText"/>
        <w:spacing w:line="360" w:lineRule="auto"/>
        <w:jc w:val="both"/>
        <w:rPr>
          <w:rStyle w:val="NoSpacingChar"/>
        </w:rPr>
      </w:pPr>
      <w:r>
        <w:rPr>
          <w:rStyle w:val="NoSpacingChar"/>
        </w:rPr>
        <w:t xml:space="preserve">   </w:t>
      </w:r>
    </w:p>
    <w:p w14:paraId="4DD0C844" w14:textId="728DAE0E" w:rsidR="002D45C9" w:rsidRDefault="00726657" w:rsidP="005E2829">
      <w:pPr>
        <w:pStyle w:val="BodyText"/>
        <w:spacing w:line="360" w:lineRule="auto"/>
        <w:jc w:val="both"/>
        <w:rPr>
          <w:b/>
          <w:lang w:val="fr-FR"/>
        </w:rPr>
      </w:pPr>
      <w:r>
        <w:rPr>
          <w:rStyle w:val="NoSpacingChar"/>
        </w:rPr>
        <w:t xml:space="preserve"> </w:t>
      </w:r>
      <w:r w:rsidR="00D22753">
        <w:rPr>
          <w:rStyle w:val="NoSpacingChar"/>
        </w:rPr>
        <w:t xml:space="preserve"> </w:t>
      </w:r>
      <w:r w:rsidR="00621579">
        <w:rPr>
          <w:rStyle w:val="NoSpacingChar"/>
        </w:rPr>
        <w:t xml:space="preserve"> </w:t>
      </w:r>
      <w:r w:rsidR="005E2829">
        <w:rPr>
          <w:b/>
          <w:lang w:val="fr-FR"/>
        </w:rPr>
        <w:t>Place</w:t>
      </w:r>
      <w:r w:rsidR="005E2829" w:rsidRPr="00D03018">
        <w:rPr>
          <w:b/>
          <w:lang w:val="fr-FR"/>
        </w:rPr>
        <w:t xml:space="preserve">    : </w:t>
      </w:r>
      <w:r w:rsidR="005E2829">
        <w:rPr>
          <w:b/>
          <w:lang w:val="fr-FR"/>
        </w:rPr>
        <w:t xml:space="preserve"> </w:t>
      </w:r>
      <w:proofErr w:type="spellStart"/>
      <w:r w:rsidR="00F70540" w:rsidRPr="00F70540">
        <w:rPr>
          <w:lang w:val="fr-FR"/>
        </w:rPr>
        <w:t>Pollachi</w:t>
      </w:r>
      <w:proofErr w:type="spellEnd"/>
      <w:r w:rsidR="005E2829" w:rsidRPr="00D03018">
        <w:rPr>
          <w:b/>
          <w:lang w:val="fr-FR"/>
        </w:rPr>
        <w:t xml:space="preserve">                                                                         </w:t>
      </w:r>
      <w:r w:rsidR="005E2829">
        <w:rPr>
          <w:b/>
          <w:lang w:val="fr-FR"/>
        </w:rPr>
        <w:t xml:space="preserve">         </w:t>
      </w:r>
      <w:r w:rsidR="005E2829" w:rsidRPr="00D03018">
        <w:rPr>
          <w:b/>
          <w:lang w:val="fr-FR"/>
        </w:rPr>
        <w:t xml:space="preserve"> </w:t>
      </w:r>
      <w:r w:rsidR="005E2829">
        <w:rPr>
          <w:b/>
          <w:lang w:val="fr-FR"/>
        </w:rPr>
        <w:t xml:space="preserve">  </w:t>
      </w:r>
      <w:r w:rsidR="00F70540">
        <w:rPr>
          <w:b/>
          <w:lang w:val="fr-FR"/>
        </w:rPr>
        <w:t xml:space="preserve"> </w:t>
      </w:r>
      <w:r w:rsidR="00E079E6">
        <w:rPr>
          <w:b/>
          <w:lang w:val="fr-FR"/>
        </w:rPr>
        <w:t xml:space="preserve">                      </w:t>
      </w:r>
      <w:r w:rsidR="00F70540">
        <w:rPr>
          <w:b/>
          <w:lang w:val="fr-FR"/>
        </w:rPr>
        <w:t xml:space="preserve"> </w:t>
      </w:r>
      <w:r w:rsidR="005E2829">
        <w:rPr>
          <w:b/>
          <w:lang w:val="fr-FR"/>
        </w:rPr>
        <w:t>Signature</w:t>
      </w:r>
    </w:p>
    <w:p w14:paraId="5D9FCA11" w14:textId="5EC97B57" w:rsidR="005E2829" w:rsidRPr="002D45C9" w:rsidRDefault="00621579" w:rsidP="005E2829">
      <w:pPr>
        <w:pStyle w:val="BodyText"/>
        <w:spacing w:line="360" w:lineRule="auto"/>
        <w:jc w:val="both"/>
        <w:rPr>
          <w:b/>
          <w:lang w:val="fr-FR"/>
        </w:rPr>
      </w:pPr>
      <w:r>
        <w:rPr>
          <w:b/>
          <w:lang w:val="fr-FR"/>
        </w:rPr>
        <w:t xml:space="preserve"> </w:t>
      </w:r>
      <w:r w:rsidR="007171A1">
        <w:rPr>
          <w:b/>
          <w:lang w:val="fr-FR"/>
        </w:rPr>
        <w:t xml:space="preserve"> </w:t>
      </w:r>
      <w:r w:rsidR="002D45C9">
        <w:rPr>
          <w:b/>
          <w:lang w:val="fr-FR"/>
        </w:rPr>
        <w:t xml:space="preserve"> Date     :                                                                                                                        </w:t>
      </w:r>
      <w:r w:rsidR="005E2829" w:rsidRPr="00D03018">
        <w:rPr>
          <w:lang w:val="fr-FR"/>
        </w:rPr>
        <w:t>(B Anuroshan</w:t>
      </w:r>
      <w:r w:rsidR="005E2829">
        <w:rPr>
          <w:lang w:val="fr-FR"/>
        </w:rPr>
        <w:t>)</w:t>
      </w:r>
    </w:p>
    <w:p w14:paraId="5617E78F" w14:textId="77777777" w:rsidR="005E2829" w:rsidRDefault="005E2829" w:rsidP="005E2829">
      <w:pPr>
        <w:rPr>
          <w:rStyle w:val="NoSpacingChar"/>
        </w:rPr>
      </w:pPr>
    </w:p>
    <w:p w14:paraId="6E1B3CAD" w14:textId="77777777" w:rsidR="005E2829" w:rsidRPr="005E2829" w:rsidRDefault="005E2829" w:rsidP="005E2829"/>
    <w:p w14:paraId="25F3AFFC" w14:textId="77777777" w:rsidR="00800307" w:rsidRPr="008C160A" w:rsidRDefault="00800307" w:rsidP="00800307">
      <w:pPr>
        <w:rPr>
          <w:sz w:val="24"/>
          <w:szCs w:val="24"/>
          <w:lang w:val="en-GB"/>
        </w:rPr>
      </w:pPr>
    </w:p>
    <w:p w14:paraId="10B32932" w14:textId="77777777" w:rsidR="00790521" w:rsidRPr="008C160A" w:rsidRDefault="00790521" w:rsidP="00790521">
      <w:pPr>
        <w:rPr>
          <w:sz w:val="24"/>
          <w:szCs w:val="24"/>
          <w:lang w:val="en-GB"/>
        </w:rPr>
      </w:pPr>
    </w:p>
    <w:p w14:paraId="4440240D" w14:textId="77777777" w:rsidR="00790521" w:rsidRPr="008C160A" w:rsidRDefault="00790521" w:rsidP="00790521">
      <w:pPr>
        <w:rPr>
          <w:sz w:val="24"/>
          <w:szCs w:val="24"/>
          <w:lang w:val="en-GB"/>
        </w:rPr>
      </w:pPr>
    </w:p>
    <w:p w14:paraId="6BB3EC19" w14:textId="77777777" w:rsidR="00790521" w:rsidRPr="00D61FA0" w:rsidRDefault="00790521" w:rsidP="00D61FA0"/>
    <w:p w14:paraId="70757211" w14:textId="77777777" w:rsidR="007F359D" w:rsidRDefault="00B1536C" w:rsidP="00621588">
      <w:r>
        <w:t xml:space="preserve">        </w:t>
      </w:r>
      <w:r w:rsidR="007F359D">
        <w:t xml:space="preserve">                  </w:t>
      </w:r>
    </w:p>
    <w:p w14:paraId="64A5E119" w14:textId="77777777" w:rsidR="007F359D" w:rsidRDefault="007F359D" w:rsidP="00621588">
      <w:r>
        <w:t xml:space="preserve">     </w:t>
      </w:r>
    </w:p>
    <w:p w14:paraId="4AB95DB7" w14:textId="77777777" w:rsidR="00114707" w:rsidRDefault="00114707" w:rsidP="00621588">
      <w:r>
        <w:t xml:space="preserve">               </w:t>
      </w:r>
    </w:p>
    <w:p w14:paraId="444D02F5" w14:textId="77777777" w:rsidR="00621588" w:rsidRPr="00621588" w:rsidRDefault="00114707" w:rsidP="00621588">
      <w:r>
        <w:t xml:space="preserve"> </w:t>
      </w:r>
    </w:p>
    <w:sectPr w:rsidR="00621588" w:rsidRPr="00621588" w:rsidSect="007F359D">
      <w:footerReference w:type="default" r:id="rId14"/>
      <w:headerReference w:type="first" r:id="rId15"/>
      <w:type w:val="continuous"/>
      <w:pgSz w:w="12240" w:h="15840"/>
      <w:pgMar w:top="180" w:right="360" w:bottom="630" w:left="45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35D1E" w14:textId="77777777" w:rsidR="00F4485B" w:rsidRDefault="00F4485B">
      <w:pPr>
        <w:spacing w:after="0" w:line="240" w:lineRule="auto"/>
      </w:pPr>
      <w:r>
        <w:separator/>
      </w:r>
    </w:p>
  </w:endnote>
  <w:endnote w:type="continuationSeparator" w:id="0">
    <w:p w14:paraId="0049DFFD" w14:textId="77777777" w:rsidR="00F4485B" w:rsidRDefault="00F44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7757F" w14:textId="77777777" w:rsidR="00154C40" w:rsidRDefault="001B1A22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0859A9F" wp14:editId="3F6748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3BBCC2" w14:textId="77777777" w:rsidR="00154C40" w:rsidRDefault="00154C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20859A9F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4A3BBCC2" w14:textId="77777777" w:rsidR="00154C40" w:rsidRDefault="00154C4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08982AE" wp14:editId="229C048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C0B097" w14:textId="77777777" w:rsidR="00154C40" w:rsidRDefault="00154C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408982AE"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" stroked="f" strokeweight="2pt">
              <v:fill opacity="54484f"/>
              <v:textbox inset="2.53903mm,1.2695mm,2.53903mm,1.2695mm">
                <w:txbxContent>
                  <w:p w14:paraId="58C0B097" w14:textId="77777777" w:rsidR="00154C40" w:rsidRDefault="00154C4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6671A89" wp14:editId="524E98D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BC00793" w14:textId="77777777" w:rsidR="00154C40" w:rsidRDefault="00154C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6671A89"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" stroked="f" strokeweight=".5pt">
              <v:stroke linestyle="thinThin"/>
              <v:textbox inset="2.53903mm,1.2695mm,2.53903mm,1.2695mm">
                <w:txbxContent>
                  <w:p w14:paraId="7BC00793" w14:textId="77777777" w:rsidR="00154C40" w:rsidRDefault="00154C4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C71E4FD" wp14:editId="50810C0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9658350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E3958A" w14:textId="704AE1FE" w:rsidR="00154C40" w:rsidRDefault="00000000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F0933E10B99B4D60AFBF06A61DD64C1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F57F0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ANUROSHAN b</w:t>
                              </w:r>
                            </w:sdtContent>
                          </w:sdt>
                          <w:r w:rsidR="001B1A22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1B1A22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1B1A22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1B1A22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1B1A22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45C9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1B1A22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71E4FD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" filled="f" stroked="f" strokeweight="2pt">
              <v:textbox inset="0,0,0,0">
                <w:txbxContent>
                  <w:p w14:paraId="51E3958A" w14:textId="704AE1FE" w:rsidR="00154C40" w:rsidRDefault="0000000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F0933E10B99B4D60AFBF06A61DD64C16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 w:rsidR="00DF57F0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ANUROSHAN b</w:t>
                        </w:r>
                      </w:sdtContent>
                    </w:sdt>
                    <w:r w:rsidR="001B1A22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1B1A22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1B1A22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1B1A22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1B1A22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2D45C9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1B1A22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8473D" w14:textId="77777777" w:rsidR="00F4485B" w:rsidRDefault="00F4485B">
      <w:pPr>
        <w:spacing w:after="0" w:line="240" w:lineRule="auto"/>
      </w:pPr>
      <w:r>
        <w:separator/>
      </w:r>
    </w:p>
  </w:footnote>
  <w:footnote w:type="continuationSeparator" w:id="0">
    <w:p w14:paraId="04A2456F" w14:textId="77777777" w:rsidR="00F4485B" w:rsidRDefault="00F44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7BE6" w14:textId="77777777" w:rsidR="00154C40" w:rsidRDefault="001B1A2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6ABB6A" wp14:editId="7B7B258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608D7218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1A4B4F0" wp14:editId="4496F95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06806193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6BE3674" wp14:editId="466403D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5CB50512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2B7"/>
    <w:multiLevelType w:val="hybridMultilevel"/>
    <w:tmpl w:val="5FA0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35B8A"/>
    <w:multiLevelType w:val="hybridMultilevel"/>
    <w:tmpl w:val="02D02B8A"/>
    <w:lvl w:ilvl="0" w:tplc="4009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D1F76"/>
    <w:multiLevelType w:val="hybridMultilevel"/>
    <w:tmpl w:val="71DA41B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79610ED"/>
    <w:multiLevelType w:val="hybridMultilevel"/>
    <w:tmpl w:val="ECD65336"/>
    <w:lvl w:ilvl="0" w:tplc="0409000B">
      <w:start w:val="1"/>
      <w:numFmt w:val="bullet"/>
      <w:lvlText w:val=""/>
      <w:lvlJc w:val="left"/>
      <w:pPr>
        <w:ind w:left="3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</w:abstractNum>
  <w:abstractNum w:abstractNumId="5" w15:restartNumberingAfterBreak="0">
    <w:nsid w:val="1A124B8F"/>
    <w:multiLevelType w:val="hybridMultilevel"/>
    <w:tmpl w:val="055C023E"/>
    <w:lvl w:ilvl="0" w:tplc="4009000D">
      <w:start w:val="1"/>
      <w:numFmt w:val="bullet"/>
      <w:lvlText w:val=""/>
      <w:lvlJc w:val="left"/>
      <w:pPr>
        <w:ind w:left="26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6" w15:restartNumberingAfterBreak="0">
    <w:nsid w:val="23C91168"/>
    <w:multiLevelType w:val="hybridMultilevel"/>
    <w:tmpl w:val="E2BAA81A"/>
    <w:lvl w:ilvl="0" w:tplc="4009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7" w15:restartNumberingAfterBreak="0">
    <w:nsid w:val="296252A1"/>
    <w:multiLevelType w:val="hybridMultilevel"/>
    <w:tmpl w:val="71C882F0"/>
    <w:lvl w:ilvl="0" w:tplc="40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29B41926"/>
    <w:multiLevelType w:val="hybridMultilevel"/>
    <w:tmpl w:val="0BAAD2A8"/>
    <w:lvl w:ilvl="0" w:tplc="0409000B">
      <w:start w:val="1"/>
      <w:numFmt w:val="bullet"/>
      <w:lvlText w:val=""/>
      <w:lvlJc w:val="left"/>
      <w:pPr>
        <w:ind w:left="32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9" w15:restartNumberingAfterBreak="0">
    <w:nsid w:val="2D0E3848"/>
    <w:multiLevelType w:val="hybridMultilevel"/>
    <w:tmpl w:val="CD7EE73A"/>
    <w:lvl w:ilvl="0" w:tplc="4009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0" w15:restartNumberingAfterBreak="0">
    <w:nsid w:val="2EDE4957"/>
    <w:multiLevelType w:val="hybridMultilevel"/>
    <w:tmpl w:val="C31EF0D8"/>
    <w:lvl w:ilvl="0" w:tplc="4009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BB4196B"/>
    <w:multiLevelType w:val="hybridMultilevel"/>
    <w:tmpl w:val="87E4DF8E"/>
    <w:lvl w:ilvl="0" w:tplc="4009000B">
      <w:start w:val="1"/>
      <w:numFmt w:val="bullet"/>
      <w:lvlText w:val=""/>
      <w:lvlJc w:val="left"/>
      <w:pPr>
        <w:ind w:left="2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2" w15:restartNumberingAfterBreak="0">
    <w:nsid w:val="3BF975F4"/>
    <w:multiLevelType w:val="hybridMultilevel"/>
    <w:tmpl w:val="E3AE0606"/>
    <w:lvl w:ilvl="0" w:tplc="40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41BCF"/>
    <w:multiLevelType w:val="hybridMultilevel"/>
    <w:tmpl w:val="7E40DBC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5" w15:restartNumberingAfterBreak="0">
    <w:nsid w:val="4463474F"/>
    <w:multiLevelType w:val="hybridMultilevel"/>
    <w:tmpl w:val="9130705E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B274E"/>
    <w:multiLevelType w:val="hybridMultilevel"/>
    <w:tmpl w:val="1F8A3DB8"/>
    <w:lvl w:ilvl="0" w:tplc="40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49230DBB"/>
    <w:multiLevelType w:val="hybridMultilevel"/>
    <w:tmpl w:val="B5DC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4D5595"/>
    <w:multiLevelType w:val="hybridMultilevel"/>
    <w:tmpl w:val="A2448D9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4D7D053F"/>
    <w:multiLevelType w:val="hybridMultilevel"/>
    <w:tmpl w:val="A95A6FC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E53D47"/>
    <w:multiLevelType w:val="hybridMultilevel"/>
    <w:tmpl w:val="17767E4E"/>
    <w:lvl w:ilvl="0" w:tplc="4009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3" w15:restartNumberingAfterBreak="0">
    <w:nsid w:val="54FE62DE"/>
    <w:multiLevelType w:val="hybridMultilevel"/>
    <w:tmpl w:val="6D62A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7E2728"/>
    <w:multiLevelType w:val="hybridMultilevel"/>
    <w:tmpl w:val="D9FA0F7A"/>
    <w:lvl w:ilvl="0" w:tplc="4009000D">
      <w:start w:val="1"/>
      <w:numFmt w:val="bullet"/>
      <w:lvlText w:val=""/>
      <w:lvlJc w:val="left"/>
      <w:pPr>
        <w:ind w:left="14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6" w15:restartNumberingAfterBreak="0">
    <w:nsid w:val="59887E3F"/>
    <w:multiLevelType w:val="hybridMultilevel"/>
    <w:tmpl w:val="B6849B94"/>
    <w:lvl w:ilvl="0" w:tplc="4009000B">
      <w:start w:val="1"/>
      <w:numFmt w:val="bullet"/>
      <w:lvlText w:val=""/>
      <w:lvlJc w:val="left"/>
      <w:pPr>
        <w:ind w:left="23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7" w15:restartNumberingAfterBreak="0">
    <w:nsid w:val="5B022DCD"/>
    <w:multiLevelType w:val="hybridMultilevel"/>
    <w:tmpl w:val="78CCAF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A36A78"/>
    <w:multiLevelType w:val="hybridMultilevel"/>
    <w:tmpl w:val="83FCD3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75F6D"/>
    <w:multiLevelType w:val="hybridMultilevel"/>
    <w:tmpl w:val="5060D3D4"/>
    <w:lvl w:ilvl="0" w:tplc="0409000B">
      <w:start w:val="1"/>
      <w:numFmt w:val="bullet"/>
      <w:lvlText w:val=""/>
      <w:lvlJc w:val="left"/>
      <w:pPr>
        <w:ind w:left="3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30" w15:restartNumberingAfterBreak="0">
    <w:nsid w:val="71081D94"/>
    <w:multiLevelType w:val="hybridMultilevel"/>
    <w:tmpl w:val="4EBACEF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75592D77"/>
    <w:multiLevelType w:val="hybridMultilevel"/>
    <w:tmpl w:val="AED015E6"/>
    <w:lvl w:ilvl="0" w:tplc="0409000B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C0AA3"/>
    <w:multiLevelType w:val="hybridMultilevel"/>
    <w:tmpl w:val="7D328694"/>
    <w:lvl w:ilvl="0" w:tplc="4009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7C190CF4"/>
    <w:multiLevelType w:val="hybridMultilevel"/>
    <w:tmpl w:val="268AED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477FC"/>
    <w:multiLevelType w:val="hybridMultilevel"/>
    <w:tmpl w:val="87BEE92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 w16cid:durableId="1392847625">
    <w:abstractNumId w:val="32"/>
  </w:num>
  <w:num w:numId="2" w16cid:durableId="2057505432">
    <w:abstractNumId w:val="13"/>
  </w:num>
  <w:num w:numId="3" w16cid:durableId="173154074">
    <w:abstractNumId w:val="18"/>
  </w:num>
  <w:num w:numId="4" w16cid:durableId="68357314">
    <w:abstractNumId w:val="2"/>
  </w:num>
  <w:num w:numId="5" w16cid:durableId="1366637896">
    <w:abstractNumId w:val="24"/>
  </w:num>
  <w:num w:numId="6" w16cid:durableId="1866669541">
    <w:abstractNumId w:val="21"/>
  </w:num>
  <w:num w:numId="7" w16cid:durableId="693460799">
    <w:abstractNumId w:val="35"/>
  </w:num>
  <w:num w:numId="8" w16cid:durableId="1932078252">
    <w:abstractNumId w:val="19"/>
  </w:num>
  <w:num w:numId="9" w16cid:durableId="1875656738">
    <w:abstractNumId w:val="15"/>
  </w:num>
  <w:num w:numId="10" w16cid:durableId="567232841">
    <w:abstractNumId w:val="3"/>
  </w:num>
  <w:num w:numId="11" w16cid:durableId="2006200744">
    <w:abstractNumId w:val="30"/>
  </w:num>
  <w:num w:numId="12" w16cid:durableId="1863587125">
    <w:abstractNumId w:val="20"/>
  </w:num>
  <w:num w:numId="13" w16cid:durableId="368771802">
    <w:abstractNumId w:val="26"/>
  </w:num>
  <w:num w:numId="14" w16cid:durableId="655184273">
    <w:abstractNumId w:val="6"/>
  </w:num>
  <w:num w:numId="15" w16cid:durableId="1126780271">
    <w:abstractNumId w:val="22"/>
  </w:num>
  <w:num w:numId="16" w16cid:durableId="1647474169">
    <w:abstractNumId w:val="11"/>
  </w:num>
  <w:num w:numId="17" w16cid:durableId="860776874">
    <w:abstractNumId w:val="7"/>
  </w:num>
  <w:num w:numId="18" w16cid:durableId="297345416">
    <w:abstractNumId w:val="27"/>
  </w:num>
  <w:num w:numId="19" w16cid:durableId="11687640">
    <w:abstractNumId w:val="9"/>
  </w:num>
  <w:num w:numId="20" w16cid:durableId="223179360">
    <w:abstractNumId w:val="16"/>
  </w:num>
  <w:num w:numId="21" w16cid:durableId="1041593962">
    <w:abstractNumId w:val="28"/>
  </w:num>
  <w:num w:numId="22" w16cid:durableId="1048189351">
    <w:abstractNumId w:val="23"/>
  </w:num>
  <w:num w:numId="23" w16cid:durableId="1403138574">
    <w:abstractNumId w:val="14"/>
  </w:num>
  <w:num w:numId="24" w16cid:durableId="432629721">
    <w:abstractNumId w:val="17"/>
  </w:num>
  <w:num w:numId="25" w16cid:durableId="1928732841">
    <w:abstractNumId w:val="0"/>
  </w:num>
  <w:num w:numId="26" w16cid:durableId="201867801">
    <w:abstractNumId w:val="4"/>
  </w:num>
  <w:num w:numId="27" w16cid:durableId="1384333675">
    <w:abstractNumId w:val="29"/>
  </w:num>
  <w:num w:numId="28" w16cid:durableId="783382584">
    <w:abstractNumId w:val="8"/>
  </w:num>
  <w:num w:numId="29" w16cid:durableId="1541549685">
    <w:abstractNumId w:val="31"/>
  </w:num>
  <w:num w:numId="30" w16cid:durableId="1281841789">
    <w:abstractNumId w:val="12"/>
  </w:num>
  <w:num w:numId="31" w16cid:durableId="2020959245">
    <w:abstractNumId w:val="5"/>
  </w:num>
  <w:num w:numId="32" w16cid:durableId="1280524712">
    <w:abstractNumId w:val="34"/>
  </w:num>
  <w:num w:numId="33" w16cid:durableId="181631356">
    <w:abstractNumId w:val="25"/>
  </w:num>
  <w:num w:numId="34" w16cid:durableId="2138793777">
    <w:abstractNumId w:val="1"/>
  </w:num>
  <w:num w:numId="35" w16cid:durableId="1164396336">
    <w:abstractNumId w:val="10"/>
  </w:num>
  <w:num w:numId="36" w16cid:durableId="12781785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F5"/>
    <w:rsid w:val="000867E8"/>
    <w:rsid w:val="00114707"/>
    <w:rsid w:val="00154C40"/>
    <w:rsid w:val="001B1A22"/>
    <w:rsid w:val="001E217A"/>
    <w:rsid w:val="001F7A61"/>
    <w:rsid w:val="00201673"/>
    <w:rsid w:val="00251DFE"/>
    <w:rsid w:val="002D45C9"/>
    <w:rsid w:val="002E256D"/>
    <w:rsid w:val="00311ADA"/>
    <w:rsid w:val="00320BF4"/>
    <w:rsid w:val="00524FDC"/>
    <w:rsid w:val="005608DC"/>
    <w:rsid w:val="005648A9"/>
    <w:rsid w:val="005655F0"/>
    <w:rsid w:val="00571944"/>
    <w:rsid w:val="005E2829"/>
    <w:rsid w:val="005F5737"/>
    <w:rsid w:val="006151F5"/>
    <w:rsid w:val="00621579"/>
    <w:rsid w:val="00621588"/>
    <w:rsid w:val="006A22B2"/>
    <w:rsid w:val="007171A1"/>
    <w:rsid w:val="00726657"/>
    <w:rsid w:val="007723CE"/>
    <w:rsid w:val="00772F6D"/>
    <w:rsid w:val="00782EAF"/>
    <w:rsid w:val="00790521"/>
    <w:rsid w:val="007F359D"/>
    <w:rsid w:val="00800307"/>
    <w:rsid w:val="0081533F"/>
    <w:rsid w:val="0087728A"/>
    <w:rsid w:val="009573A7"/>
    <w:rsid w:val="00966E24"/>
    <w:rsid w:val="00984171"/>
    <w:rsid w:val="00AB21D4"/>
    <w:rsid w:val="00AD39BB"/>
    <w:rsid w:val="00AE7491"/>
    <w:rsid w:val="00B1536C"/>
    <w:rsid w:val="00B52C37"/>
    <w:rsid w:val="00B94258"/>
    <w:rsid w:val="00BA2BB0"/>
    <w:rsid w:val="00BF0073"/>
    <w:rsid w:val="00BF05BF"/>
    <w:rsid w:val="00CA784A"/>
    <w:rsid w:val="00D22753"/>
    <w:rsid w:val="00D61FA0"/>
    <w:rsid w:val="00D959B5"/>
    <w:rsid w:val="00DC3779"/>
    <w:rsid w:val="00DF57F0"/>
    <w:rsid w:val="00E079E6"/>
    <w:rsid w:val="00E64F0B"/>
    <w:rsid w:val="00E834C4"/>
    <w:rsid w:val="00E919A8"/>
    <w:rsid w:val="00EE40AB"/>
    <w:rsid w:val="00EE71C1"/>
    <w:rsid w:val="00F4485B"/>
    <w:rsid w:val="00F70540"/>
    <w:rsid w:val="00F71FFA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4657F"/>
  <w15:docId w15:val="{5895BB4E-B227-4394-9476-79CD2E30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customStyle="1" w:styleId="BodyTextChar">
    <w:name w:val="Body Text Char"/>
    <w:link w:val="BodyText"/>
    <w:rsid w:val="005E282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5E2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1">
    <w:name w:val="Body Text Char1"/>
    <w:basedOn w:val="DefaultParagraphFont"/>
    <w:uiPriority w:val="99"/>
    <w:semiHidden/>
    <w:rsid w:val="005E2829"/>
    <w:rPr>
      <w:sz w:val="21"/>
    </w:rPr>
  </w:style>
  <w:style w:type="character" w:styleId="Hyperlink">
    <w:name w:val="Hyperlink"/>
    <w:basedOn w:val="DefaultParagraphFont"/>
    <w:uiPriority w:val="99"/>
    <w:unhideWhenUsed/>
    <w:rsid w:val="0087728A"/>
    <w:rPr>
      <w:color w:val="CCCC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28A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71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Roshantech2023/TODOLIST/tree/main/todo-app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ainty-pony-b9d12b.netlify.app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mwlite/profile/view?id=ADoAADpzwRIBscyi5vC-jt2jTiAEsvBmS-wZw6g&amp;trk=nav_responsive_tab_profile_pic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github.com/Roshantech2023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24178FC9D447239A3D1236AA700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9C98F-5A00-4FAA-BDC7-94C15338E6F3}"/>
      </w:docPartPr>
      <w:docPartBody>
        <w:p w:rsidR="004F7E5D" w:rsidRDefault="00385B9F">
          <w:pPr>
            <w:pStyle w:val="2224178FC9D447239A3D1236AA7008CD"/>
          </w:pPr>
          <w:r>
            <w:t>Choose a building block.</w:t>
          </w:r>
        </w:p>
      </w:docPartBody>
    </w:docPart>
    <w:docPart>
      <w:docPartPr>
        <w:name w:val="DD902AFD89914B20A02E3486EC75A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55665-C0EA-450F-BA9D-B0DC97F3D9E2}"/>
      </w:docPartPr>
      <w:docPartBody>
        <w:p w:rsidR="004F7E5D" w:rsidRDefault="00385B9F">
          <w:pPr>
            <w:pStyle w:val="DD902AFD89914B20A02E3486EC75A38F"/>
          </w:pPr>
          <w:r>
            <w:t>[Type Your Name]</w:t>
          </w:r>
        </w:p>
      </w:docPartBody>
    </w:docPart>
    <w:docPart>
      <w:docPartPr>
        <w:name w:val="491930E2B9754D03BAE9AB4016AF7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EC71A-2554-40E0-8B8D-132AC8917DA7}"/>
      </w:docPartPr>
      <w:docPartBody>
        <w:p w:rsidR="004F7E5D" w:rsidRDefault="00385B9F">
          <w:pPr>
            <w:pStyle w:val="491930E2B9754D03BAE9AB4016AF7E33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9891F940CD514678834782FAF1240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7BE13-14DA-483D-9D28-ECAC7CD5C162}"/>
      </w:docPartPr>
      <w:docPartBody>
        <w:p w:rsidR="004F7E5D" w:rsidRDefault="00385B9F">
          <w:pPr>
            <w:pStyle w:val="9891F940CD514678834782FAF1240338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F0933E10B99B4D60AFBF06A61DD64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5505F-22DA-4445-96C3-D14EC30F6675}"/>
      </w:docPartPr>
      <w:docPartBody>
        <w:p w:rsidR="004F7E5D" w:rsidRDefault="00385B9F">
          <w:pPr>
            <w:pStyle w:val="F0933E10B99B4D60AFBF06A61DD64C16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B9F"/>
    <w:rsid w:val="00222C32"/>
    <w:rsid w:val="00385B9F"/>
    <w:rsid w:val="00420773"/>
    <w:rsid w:val="004E583D"/>
    <w:rsid w:val="004F7E5D"/>
    <w:rsid w:val="006E3FEF"/>
    <w:rsid w:val="009B7791"/>
    <w:rsid w:val="00C721A4"/>
    <w:rsid w:val="00DE7C25"/>
    <w:rsid w:val="00F6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24178FC9D447239A3D1236AA7008CD">
    <w:name w:val="2224178FC9D447239A3D1236AA7008CD"/>
  </w:style>
  <w:style w:type="paragraph" w:customStyle="1" w:styleId="DD902AFD89914B20A02E3486EC75A38F">
    <w:name w:val="DD902AFD89914B20A02E3486EC75A38F"/>
  </w:style>
  <w:style w:type="paragraph" w:customStyle="1" w:styleId="491930E2B9754D03BAE9AB4016AF7E33">
    <w:name w:val="491930E2B9754D03BAE9AB4016AF7E33"/>
  </w:style>
  <w:style w:type="paragraph" w:customStyle="1" w:styleId="9891F940CD514678834782FAF1240338">
    <w:name w:val="9891F940CD514678834782FAF1240338"/>
  </w:style>
  <w:style w:type="paragraph" w:customStyle="1" w:styleId="F0933E10B99B4D60AFBF06A61DD64C16">
    <w:name w:val="F0933E10B99B4D60AFBF06A61DD64C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                                                                              location: Banglore, Karnataka</CompanyAddress>
  <CompanyPhone>                                         Mobile:9150149825</CompanyPhone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B36236-4189-471B-977D-07CDD42084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5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ANUROSHAN b</dc:creator>
  <cp:lastModifiedBy>Anuroshan B</cp:lastModifiedBy>
  <cp:revision>3</cp:revision>
  <dcterms:created xsi:type="dcterms:W3CDTF">2023-08-01T16:50:00Z</dcterms:created>
  <dcterms:modified xsi:type="dcterms:W3CDTF">2023-08-04T14:41:00Z</dcterms:modified>
</cp:coreProperties>
</file>